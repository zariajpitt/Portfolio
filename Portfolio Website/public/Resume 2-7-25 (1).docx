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85E98" w14:textId="568BDD6E" w:rsidR="00F41BEE" w:rsidRPr="00BE6817" w:rsidRDefault="007224A0" w:rsidP="00B92EB0">
      <w:pPr>
        <w:pStyle w:val="Title"/>
        <w:rPr>
          <w:sz w:val="40"/>
          <w:szCs w:val="40"/>
        </w:rPr>
      </w:pPr>
      <w:r w:rsidRPr="00BE6817">
        <w:rPr>
          <w:sz w:val="40"/>
          <w:szCs w:val="40"/>
        </w:rPr>
        <w:t>Zaria Pittman</w:t>
      </w:r>
    </w:p>
    <w:p w14:paraId="5874B332" w14:textId="4EBA9E33" w:rsidR="00003455" w:rsidRPr="00003455" w:rsidRDefault="00896B0D" w:rsidP="00B92EB0">
      <w:pPr>
        <w:pStyle w:val="Heading1"/>
      </w:pPr>
      <w:r>
        <w:t>Durham, NC</w:t>
      </w:r>
      <w:r w:rsidR="00F41BEE" w:rsidRPr="00B5257D">
        <w:t>|</w:t>
      </w:r>
      <w:r w:rsidR="00F41BEE">
        <w:t xml:space="preserve"> </w:t>
      </w:r>
      <w:r w:rsidR="00F41BEE" w:rsidRPr="00B5257D">
        <w:t xml:space="preserve"> |</w:t>
      </w:r>
      <w:r w:rsidR="00F41BEE">
        <w:t xml:space="preserve"> </w:t>
      </w:r>
      <w:r w:rsidR="00610852">
        <w:t>zariajpitt@gmail.com</w:t>
      </w:r>
      <w:r w:rsidR="00F41BEE" w:rsidRPr="00B5257D">
        <w:t xml:space="preserve"> </w:t>
      </w:r>
    </w:p>
    <w:p w14:paraId="100B752F" w14:textId="77777777" w:rsidR="00F41BEE" w:rsidRDefault="007412E0" w:rsidP="006E0605">
      <w:pPr>
        <w:pStyle w:val="Heading1"/>
      </w:pPr>
      <w:sdt>
        <w:sdtPr>
          <w:id w:val="-736782104"/>
          <w:placeholder>
            <w:docPart w:val="3708147ACE8283409A686C7A314E7036"/>
          </w:placeholder>
          <w:temporary/>
          <w:showingPlcHdr/>
          <w15:appearance w15:val="hidden"/>
        </w:sdtPr>
        <w:sdtEndPr/>
        <w:sdtContent>
          <w:r w:rsidR="00F41BEE">
            <w:t>Objective</w:t>
          </w:r>
        </w:sdtContent>
      </w:sdt>
    </w:p>
    <w:p w14:paraId="229B54C2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063E346" wp14:editId="7312EF76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4587E5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0C373A2" w14:textId="504FC009" w:rsidR="00540B8E" w:rsidRPr="00540B8E" w:rsidRDefault="00540B8E" w:rsidP="00540B8E">
      <w:pPr>
        <w:spacing w:before="100" w:beforeAutospacing="1" w:after="100" w:afterAutospacing="1"/>
        <w:divId w:val="180123566"/>
        <w:rPr>
          <w:rFonts w:eastAsiaTheme="minorEastAsia" w:cstheme="minorHAnsi"/>
          <w:color w:val="000000"/>
          <w:szCs w:val="20"/>
        </w:rPr>
      </w:pPr>
      <w:r w:rsidRPr="00540B8E">
        <w:rPr>
          <w:rFonts w:eastAsiaTheme="minorEastAsia" w:cstheme="minorHAnsi"/>
          <w:color w:val="000000"/>
          <w:szCs w:val="20"/>
        </w:rPr>
        <w:t>Senior Computer Science student with a strong foundation in software development principles and hands-on experience in various programming languages. Seeking a software engineering role to apply problem-solving expertise, </w:t>
      </w:r>
      <w:r w:rsidR="00CC75A1" w:rsidRPr="00540B8E">
        <w:rPr>
          <w:rFonts w:eastAsiaTheme="minorEastAsia" w:cstheme="minorHAnsi"/>
          <w:color w:val="000000"/>
          <w:szCs w:val="20"/>
        </w:rPr>
        <w:t>develop innovative</w:t>
      </w:r>
      <w:r w:rsidRPr="00540B8E">
        <w:rPr>
          <w:rFonts w:eastAsiaTheme="minorEastAsia" w:cstheme="minorHAnsi"/>
          <w:color w:val="000000"/>
          <w:szCs w:val="20"/>
        </w:rPr>
        <w:t xml:space="preserve"> solutions, and collaborate in a dynamic tech environment.</w:t>
      </w:r>
    </w:p>
    <w:p w14:paraId="6F6F4ABC" w14:textId="77777777" w:rsidR="00F41BEE" w:rsidRDefault="007412E0" w:rsidP="006E0605">
      <w:pPr>
        <w:pStyle w:val="Heading1"/>
      </w:pPr>
      <w:sdt>
        <w:sdtPr>
          <w:id w:val="1494989950"/>
          <w:placeholder>
            <w:docPart w:val="03189A1298DC4C4A9864405C50FC5294"/>
          </w:placeholder>
          <w:temporary/>
          <w:showingPlcHdr/>
          <w15:appearance w15:val="hidden"/>
        </w:sdtPr>
        <w:sdtEndPr/>
        <w:sdtContent>
          <w:r w:rsidR="00F41BEE">
            <w:t>Experience</w:t>
          </w:r>
        </w:sdtContent>
      </w:sdt>
    </w:p>
    <w:p w14:paraId="1B93013D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8796573" wp14:editId="2435AFB1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08C14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623D276" w14:textId="474DCA9D" w:rsidR="00580C3D" w:rsidRDefault="002C56F6" w:rsidP="00580C3D">
      <w:pPr>
        <w:pStyle w:val="Heading2"/>
      </w:pPr>
      <w:r>
        <w:t>TUTOR| VARSITY TUTORS| MAY 2024 - PRESENT</w:t>
      </w:r>
      <w:r w:rsidR="00003455">
        <w:tab/>
      </w:r>
    </w:p>
    <w:p w14:paraId="481E9768" w14:textId="6853F12D" w:rsidR="00003455" w:rsidRPr="00B92EB0" w:rsidRDefault="00953AB4" w:rsidP="00B92EB0">
      <w:pPr>
        <w:pStyle w:val="Heading2"/>
        <w:rPr>
          <w:b w:val="0"/>
          <w:bCs/>
        </w:rPr>
      </w:pPr>
      <w:r w:rsidRPr="004A411F">
        <w:rPr>
          <w:b w:val="0"/>
          <w:bCs/>
        </w:rPr>
        <w:t>Tutored students in multiple computer science subjects and a few other subjects as well such as Java, Python, C++, AI &amp; ML, Spanish 1.</w:t>
      </w:r>
    </w:p>
    <w:p w14:paraId="58A34E84" w14:textId="4A4CEB3C" w:rsidR="00F41BEE" w:rsidRDefault="000138B8" w:rsidP="006E0605">
      <w:pPr>
        <w:pStyle w:val="Heading2"/>
      </w:pPr>
      <w:r w:rsidRPr="000138B8">
        <w:t>MERCHANDISER| SAMS CLUB| JUNE 2023 – AUGUST 2023</w:t>
      </w:r>
      <w:r w:rsidR="00003455">
        <w:tab/>
      </w:r>
    </w:p>
    <w:p w14:paraId="232C6557" w14:textId="11F105F5" w:rsidR="00003455" w:rsidRDefault="004A411F" w:rsidP="00B92EB0">
      <w:pPr>
        <w:pStyle w:val="ListBullet"/>
        <w:numPr>
          <w:ilvl w:val="0"/>
          <w:numId w:val="0"/>
        </w:numPr>
      </w:pPr>
      <w:r w:rsidRPr="004A411F">
        <w:t xml:space="preserve">Merchandiser: Restock and organize items in the store and help members </w:t>
      </w:r>
      <w:r w:rsidR="00087AB6" w:rsidRPr="004A411F">
        <w:t>find</w:t>
      </w:r>
      <w:r w:rsidRPr="004A411F">
        <w:t xml:space="preserve"> items that they need.</w:t>
      </w:r>
    </w:p>
    <w:p w14:paraId="793889CD" w14:textId="77777777" w:rsidR="00F41BEE" w:rsidRDefault="007412E0" w:rsidP="006E0605">
      <w:pPr>
        <w:pStyle w:val="Heading1"/>
      </w:pPr>
      <w:sdt>
        <w:sdtPr>
          <w:id w:val="1513793667"/>
          <w:placeholder>
            <w:docPart w:val="17ECB50D92A93740A3C467D961122FC1"/>
          </w:placeholder>
          <w:temporary/>
          <w:showingPlcHdr/>
          <w15:appearance w15:val="hidden"/>
        </w:sdtPr>
        <w:sdtEndPr/>
        <w:sdtContent>
          <w:r w:rsidR="00F41BEE">
            <w:t>Education</w:t>
          </w:r>
        </w:sdtContent>
      </w:sdt>
    </w:p>
    <w:p w14:paraId="090B7D74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AA1D4A5" wp14:editId="6D679262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66C0AE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D887E9" w14:textId="2DCF8C6E" w:rsidR="00F41BEE" w:rsidRDefault="002057A8" w:rsidP="006E0605">
      <w:pPr>
        <w:pStyle w:val="Heading2"/>
      </w:pPr>
      <w:r>
        <w:t>North Carolina A&amp;T State University</w:t>
      </w:r>
      <w:r w:rsidR="00C91BBB">
        <w:t>, BS</w:t>
      </w:r>
      <w:r w:rsidR="0072130A">
        <w:t xml:space="preserve"> Computer Science </w:t>
      </w:r>
      <w:r w:rsidR="00003455">
        <w:tab/>
      </w:r>
      <w:r w:rsidR="0072130A">
        <w:t xml:space="preserve">2021 </w:t>
      </w:r>
      <w:r w:rsidR="004F6260">
        <w:t>–</w:t>
      </w:r>
      <w:r w:rsidR="0072130A">
        <w:t xml:space="preserve"> </w:t>
      </w:r>
      <w:r w:rsidR="004F6260">
        <w:t>Present</w:t>
      </w:r>
    </w:p>
    <w:p w14:paraId="19B19DAE" w14:textId="0D88B7C7" w:rsidR="00003455" w:rsidRDefault="002973B2" w:rsidP="00003455">
      <w:r>
        <w:t>Major</w:t>
      </w:r>
      <w:r w:rsidR="002057A8">
        <w:t xml:space="preserve">: Computer Science </w:t>
      </w:r>
    </w:p>
    <w:p w14:paraId="4DFAD8D4" w14:textId="7013B85A" w:rsidR="00F41BEE" w:rsidRDefault="00D801E0" w:rsidP="00D52131">
      <w:pPr>
        <w:pStyle w:val="Heading1"/>
      </w:pPr>
      <w:r>
        <w:t>Course work and skills</w:t>
      </w:r>
    </w:p>
    <w:p w14:paraId="2B5D14D5" w14:textId="4B538E6F" w:rsidR="00003455" w:rsidRPr="00003455" w:rsidRDefault="00CB5DA9" w:rsidP="00003455">
      <w:pPr>
        <w:spacing w:line="168" w:lineRule="auto"/>
        <w:rPr>
          <w:sz w:val="10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5CD5C" wp14:editId="0A3EFDBE">
                <wp:simplePos x="0" y="0"/>
                <wp:positionH relativeFrom="column">
                  <wp:posOffset>2590800</wp:posOffset>
                </wp:positionH>
                <wp:positionV relativeFrom="paragraph">
                  <wp:posOffset>95885</wp:posOffset>
                </wp:positionV>
                <wp:extent cx="3543300" cy="1828800"/>
                <wp:effectExtent l="0" t="0" r="12700" b="127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67760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D8AC0E" w14:textId="281CFD1C" w:rsidR="0031511F" w:rsidRDefault="0031511F" w:rsidP="002D6E43">
                            <w:pPr>
                              <w:pStyle w:val="ListBullet"/>
                            </w:pPr>
                            <w:r>
                              <w:t xml:space="preserve">Theory of Computing </w:t>
                            </w:r>
                          </w:p>
                          <w:p w14:paraId="174D83D5" w14:textId="77777777" w:rsidR="0031511F" w:rsidRDefault="0031511F" w:rsidP="002D6E43">
                            <w:pPr>
                              <w:pStyle w:val="ListBullet"/>
                            </w:pPr>
                            <w:r>
                              <w:t>Analysis of Algorithms</w:t>
                            </w:r>
                          </w:p>
                          <w:p w14:paraId="13C747B1" w14:textId="74301D21" w:rsidR="0031511F" w:rsidRDefault="0031511F" w:rsidP="002D6E43">
                            <w:pPr>
                              <w:pStyle w:val="ListBullet"/>
                            </w:pPr>
                            <w:r>
                              <w:t>Database Design (MySql)</w:t>
                            </w:r>
                          </w:p>
                          <w:p w14:paraId="5F160573" w14:textId="7ADD6DC1" w:rsidR="0031511F" w:rsidRDefault="0031511F" w:rsidP="002D6E43">
                            <w:pPr>
                              <w:pStyle w:val="ListBullet"/>
                            </w:pPr>
                            <w:r>
                              <w:t>Programming languages Class</w:t>
                            </w:r>
                          </w:p>
                          <w:p w14:paraId="6ADBF6CC" w14:textId="7578D423" w:rsidR="0031511F" w:rsidRDefault="0031511F" w:rsidP="002D6E43">
                            <w:pPr>
                              <w:pStyle w:val="ListBullet"/>
                            </w:pPr>
                            <w:r>
                              <w:t>Computer Architecture and Organization</w:t>
                            </w:r>
                          </w:p>
                          <w:p w14:paraId="1397F124" w14:textId="4116B22D" w:rsidR="0031511F" w:rsidRDefault="0031511F" w:rsidP="002D6E43">
                            <w:pPr>
                              <w:pStyle w:val="ListBullet"/>
                            </w:pPr>
                            <w:r>
                              <w:t>Internet Systems</w:t>
                            </w:r>
                          </w:p>
                          <w:p w14:paraId="1AEDC18F" w14:textId="36D88BFD" w:rsidR="001C691C" w:rsidRPr="005D7F3C" w:rsidRDefault="0031511F" w:rsidP="0069034C">
                            <w:pPr>
                              <w:pStyle w:val="ListBullet"/>
                            </w:pPr>
                            <w:r>
                              <w:t>Programming languages: Python (intermediate</w:t>
                            </w:r>
                            <w:r w:rsidR="0069034C">
                              <w:t>), Java</w:t>
                            </w:r>
                            <w:r w:rsidR="001C691C" w:rsidRPr="001C691C">
                              <w:t xml:space="preserve"> </w:t>
                            </w:r>
                            <w:r w:rsidR="0069034C">
                              <w:t>(</w:t>
                            </w:r>
                            <w:r w:rsidR="001C691C">
                              <w:t>intermediate), C++ (intermediate), C# (Beginner)</w:t>
                            </w:r>
                          </w:p>
                          <w:p w14:paraId="470A9D50" w14:textId="2E275AC0" w:rsidR="0031511F" w:rsidRDefault="0031511F" w:rsidP="001C691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14:paraId="32660A3E" w14:textId="74B18473" w:rsidR="002D5EA7" w:rsidRPr="005D7F3C" w:rsidRDefault="002D5EA7" w:rsidP="001C691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28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5CD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4pt;margin-top:7.55pt;width:279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" fillcolor="white [3212]" strokecolor="white [3212]" strokeweight=".5pt">
                <v:textbox>
                  <w:txbxContent>
                    <w:p w14:paraId="54D8AC0E" w14:textId="281CFD1C" w:rsidR="0031511F" w:rsidRDefault="0031511F" w:rsidP="002D6E43">
                      <w:pPr>
                        <w:pStyle w:val="ListBullet"/>
                      </w:pPr>
                      <w:r>
                        <w:t xml:space="preserve">Theory of Computing </w:t>
                      </w:r>
                    </w:p>
                    <w:p w14:paraId="174D83D5" w14:textId="77777777" w:rsidR="0031511F" w:rsidRDefault="0031511F" w:rsidP="002D6E43">
                      <w:pPr>
                        <w:pStyle w:val="ListBullet"/>
                      </w:pPr>
                      <w:r>
                        <w:t>Analysis of Algorithms</w:t>
                      </w:r>
                    </w:p>
                    <w:p w14:paraId="13C747B1" w14:textId="74301D21" w:rsidR="0031511F" w:rsidRDefault="0031511F" w:rsidP="002D6E43">
                      <w:pPr>
                        <w:pStyle w:val="ListBullet"/>
                      </w:pPr>
                      <w:r>
                        <w:t>Database Design (MySql)</w:t>
                      </w:r>
                    </w:p>
                    <w:p w14:paraId="5F160573" w14:textId="7ADD6DC1" w:rsidR="0031511F" w:rsidRDefault="0031511F" w:rsidP="002D6E43">
                      <w:pPr>
                        <w:pStyle w:val="ListBullet"/>
                      </w:pPr>
                      <w:r>
                        <w:t>Programming languages Class</w:t>
                      </w:r>
                    </w:p>
                    <w:p w14:paraId="6ADBF6CC" w14:textId="7578D423" w:rsidR="0031511F" w:rsidRDefault="0031511F" w:rsidP="002D6E43">
                      <w:pPr>
                        <w:pStyle w:val="ListBullet"/>
                      </w:pPr>
                      <w:r>
                        <w:t>Computer Architecture and Organization</w:t>
                      </w:r>
                    </w:p>
                    <w:p w14:paraId="1397F124" w14:textId="4116B22D" w:rsidR="0031511F" w:rsidRDefault="0031511F" w:rsidP="002D6E43">
                      <w:pPr>
                        <w:pStyle w:val="ListBullet"/>
                      </w:pPr>
                      <w:r>
                        <w:t>Internet Systems</w:t>
                      </w:r>
                    </w:p>
                    <w:p w14:paraId="1AEDC18F" w14:textId="36D88BFD" w:rsidR="001C691C" w:rsidRPr="005D7F3C" w:rsidRDefault="0031511F" w:rsidP="0069034C">
                      <w:pPr>
                        <w:pStyle w:val="ListBullet"/>
                      </w:pPr>
                      <w:r>
                        <w:t>Programming languages: Python (intermediate</w:t>
                      </w:r>
                      <w:r w:rsidR="0069034C">
                        <w:t>), Java</w:t>
                      </w:r>
                      <w:r w:rsidR="001C691C" w:rsidRPr="001C691C">
                        <w:t xml:space="preserve"> </w:t>
                      </w:r>
                      <w:r w:rsidR="0069034C">
                        <w:t>(</w:t>
                      </w:r>
                      <w:r w:rsidR="001C691C">
                        <w:t>intermediate), C++ (intermediate), C# (Beginner)</w:t>
                      </w:r>
                    </w:p>
                    <w:p w14:paraId="470A9D50" w14:textId="2E275AC0" w:rsidR="0031511F" w:rsidRDefault="0031511F" w:rsidP="001C691C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  <w:p w14:paraId="32660A3E" w14:textId="74B18473" w:rsidR="002D5EA7" w:rsidRPr="005D7F3C" w:rsidRDefault="002D5EA7" w:rsidP="001C691C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288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03455"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967AEA4" wp14:editId="59A398C7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8FCE8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06E49B2" w14:textId="394947C8" w:rsidR="00B92EB0" w:rsidRDefault="00B92EB0" w:rsidP="00B92EB0">
      <w:pPr>
        <w:pStyle w:val="ListBullet"/>
      </w:pPr>
      <w:r>
        <w:t>Intro to Computer Programming.</w:t>
      </w:r>
    </w:p>
    <w:p w14:paraId="420DFBC5" w14:textId="6B362F2E" w:rsidR="00B92EB0" w:rsidRDefault="00B92EB0" w:rsidP="00B92EB0">
      <w:pPr>
        <w:pStyle w:val="ListBullet"/>
      </w:pPr>
      <w:r>
        <w:t>Computer Program Design</w:t>
      </w:r>
    </w:p>
    <w:p w14:paraId="2D8080B2" w14:textId="6363D8B4" w:rsidR="00B92EB0" w:rsidRDefault="00B92EB0" w:rsidP="00B92EB0">
      <w:pPr>
        <w:pStyle w:val="ListBullet"/>
      </w:pPr>
      <w:r>
        <w:t>Discrete Structures</w:t>
      </w:r>
    </w:p>
    <w:p w14:paraId="35D5F51F" w14:textId="772E0AAF" w:rsidR="00B92EB0" w:rsidRDefault="00B92EB0" w:rsidP="00B92EB0">
      <w:pPr>
        <w:pStyle w:val="ListBullet"/>
      </w:pPr>
      <w:r>
        <w:t>Data Structures</w:t>
      </w:r>
    </w:p>
    <w:p w14:paraId="6C297289" w14:textId="3732F24D" w:rsidR="00B92EB0" w:rsidRDefault="00B92EB0" w:rsidP="00B92EB0">
      <w:pPr>
        <w:pStyle w:val="ListBullet"/>
      </w:pPr>
      <w:r>
        <w:t>Game Design (Unity Game Engine)</w:t>
      </w:r>
    </w:p>
    <w:p w14:paraId="0D1BEE87" w14:textId="7509E476" w:rsidR="00B92EB0" w:rsidRDefault="00B92EB0" w:rsidP="00B92EB0">
      <w:pPr>
        <w:pStyle w:val="ListBullet"/>
      </w:pPr>
      <w:r>
        <w:t>AI &amp; Machine Learning</w:t>
      </w:r>
    </w:p>
    <w:p w14:paraId="039A7528" w14:textId="637F1C2C" w:rsidR="00B92EB0" w:rsidRDefault="00B92EB0" w:rsidP="00B92EB0">
      <w:pPr>
        <w:pStyle w:val="ListBullet"/>
      </w:pPr>
      <w:r>
        <w:t>Operating Systems</w:t>
      </w:r>
    </w:p>
    <w:p w14:paraId="578D3747" w14:textId="69904C00" w:rsidR="00B92EB0" w:rsidRDefault="00B92EB0" w:rsidP="00B92EB0">
      <w:pPr>
        <w:pStyle w:val="ListBullet"/>
      </w:pPr>
      <w:r>
        <w:t xml:space="preserve">Software Engineering </w:t>
      </w:r>
    </w:p>
    <w:p w14:paraId="5F8E7E06" w14:textId="3E216548" w:rsidR="00B92EB0" w:rsidRDefault="00B92EB0" w:rsidP="00B92EB0">
      <w:pPr>
        <w:pStyle w:val="ListBullet"/>
      </w:pPr>
      <w:r>
        <w:t xml:space="preserve">Theory of Computing </w:t>
      </w:r>
    </w:p>
    <w:p w14:paraId="06264DD9" w14:textId="1F0E7F86" w:rsidR="00A5003A" w:rsidRPr="005D7F3C" w:rsidRDefault="00A5003A" w:rsidP="00A5003A">
      <w:pPr>
        <w:pStyle w:val="ListBullet"/>
      </w:pPr>
      <w:r>
        <w:t xml:space="preserve">Networked Computer Systems </w:t>
      </w:r>
    </w:p>
    <w:p w14:paraId="4CC3948A" w14:textId="6A440940" w:rsidR="00A5003A" w:rsidRDefault="00A5003A" w:rsidP="00A5003A">
      <w:pPr>
        <w:pStyle w:val="ListBullet"/>
        <w:numPr>
          <w:ilvl w:val="0"/>
          <w:numId w:val="0"/>
        </w:numPr>
        <w:ind w:left="288"/>
      </w:pPr>
    </w:p>
    <w:p w14:paraId="7A6CE2D2" w14:textId="5BE863F6" w:rsidR="00242E1A" w:rsidRPr="00242E1A" w:rsidRDefault="004E6C5E" w:rsidP="00242E1A">
      <w:pPr>
        <w:keepNext/>
        <w:keepLines/>
        <w:spacing w:before="200" w:after="80"/>
        <w:outlineLvl w:val="0"/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</w:pPr>
      <w:r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  <w:t>Awards</w:t>
      </w:r>
      <w:r w:rsidR="009E3263"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  <w:t xml:space="preserve"> and </w:t>
      </w:r>
      <w:r w:rsidR="003A3208"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  <w:t xml:space="preserve">Certifications </w:t>
      </w:r>
    </w:p>
    <w:p w14:paraId="3E4687B4" w14:textId="6E2CFE93" w:rsidR="00242E1A" w:rsidRPr="00242E1A" w:rsidRDefault="00094BE8" w:rsidP="00242E1A">
      <w:pPr>
        <w:spacing w:line="168" w:lineRule="auto"/>
        <w:rPr>
          <w:sz w:val="10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58BAC" wp14:editId="623B5458">
                <wp:simplePos x="0" y="0"/>
                <wp:positionH relativeFrom="column">
                  <wp:posOffset>2905125</wp:posOffset>
                </wp:positionH>
                <wp:positionV relativeFrom="paragraph">
                  <wp:posOffset>90170</wp:posOffset>
                </wp:positionV>
                <wp:extent cx="2876550" cy="1171575"/>
                <wp:effectExtent l="0" t="0" r="19050" b="9525"/>
                <wp:wrapNone/>
                <wp:docPr id="8564472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5D10C7" w14:textId="77777777" w:rsidR="00737046" w:rsidRPr="000E4096" w:rsidRDefault="00737046" w:rsidP="00737046">
                            <w:pPr>
                              <w:pStyle w:val="ListParagraph"/>
                              <w:keepNext/>
                              <w:keepLines/>
                              <w:tabs>
                                <w:tab w:val="right" w:pos="9360"/>
                              </w:tabs>
                              <w:spacing w:before="180" w:after="100"/>
                              <w:outlineLvl w:val="1"/>
                              <w:rPr>
                                <w:rFonts w:asciiTheme="majorHAnsi" w:eastAsiaTheme="majorEastAsia" w:hAnsiTheme="majorHAnsi" w:cs="Times New Roman (Headings CS)"/>
                                <w:b/>
                                <w:bCs/>
                                <w:color w:val="191919" w:themeColor="background2" w:themeShade="1A"/>
                                <w:sz w:val="24"/>
                                <w:szCs w:val="24"/>
                              </w:rPr>
                            </w:pPr>
                            <w:r w:rsidRPr="000E4096">
                              <w:rPr>
                                <w:rFonts w:asciiTheme="majorHAnsi" w:eastAsiaTheme="majorEastAsia" w:hAnsiTheme="majorHAnsi" w:cs="Times New Roman (Headings CS)"/>
                                <w:b/>
                                <w:bCs/>
                                <w:color w:val="191919" w:themeColor="background2" w:themeShade="1A"/>
                                <w:sz w:val="24"/>
                                <w:szCs w:val="24"/>
                              </w:rPr>
                              <w:t>Activities and Interests</w:t>
                            </w:r>
                          </w:p>
                          <w:p w14:paraId="0F4F26CF" w14:textId="594B12DB" w:rsidR="00121674" w:rsidRPr="002E178C" w:rsidRDefault="00737046" w:rsidP="005B6259">
                            <w:pPr>
                              <w:pStyle w:val="ListParagraph"/>
                              <w:keepNext/>
                              <w:keepLines/>
                              <w:tabs>
                                <w:tab w:val="right" w:pos="9360"/>
                              </w:tabs>
                              <w:spacing w:before="180" w:after="100"/>
                              <w:outlineLvl w:val="1"/>
                              <w:rPr>
                                <w:rFonts w:eastAsiaTheme="majorEastAsia" w:cs="Times New Roman (Headings CS)"/>
                                <w:bCs/>
                                <w:color w:val="191919" w:themeColor="background2" w:themeShade="1A"/>
                                <w:szCs w:val="26"/>
                              </w:rPr>
                            </w:pPr>
                            <w:r w:rsidRPr="00737046">
                              <w:rPr>
                                <w:rFonts w:eastAsiaTheme="majorEastAsia" w:cs="Times New Roman (Headings CS)"/>
                                <w:bCs/>
                                <w:color w:val="191919" w:themeColor="background2" w:themeShade="1A"/>
                                <w:szCs w:val="26"/>
                              </w:rPr>
                              <w:t>2021 – Present | Trumpet Section Leader in the Award-winning North Carolina A&amp;T Marching Band (Blue and Gold</w:t>
                            </w:r>
                            <w:r w:rsidR="00094BE8">
                              <w:rPr>
                                <w:rFonts w:eastAsiaTheme="majorEastAsia" w:cs="Times New Roman (Headings CS)"/>
                                <w:bCs/>
                                <w:color w:val="191919" w:themeColor="background2" w:themeShade="1A"/>
                                <w:szCs w:val="26"/>
                              </w:rPr>
                              <w:t xml:space="preserve"> Marching Machine)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8BAC" id="_x0000_s1027" type="#_x0000_t202" style="position:absolute;margin-left:228.75pt;margin-top:7.1pt;width:226.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" filled="f" strokecolor="white [3212]" strokeweight=".5pt">
                <v:textbox>
                  <w:txbxContent>
                    <w:p w14:paraId="635D10C7" w14:textId="77777777" w:rsidR="00737046" w:rsidRPr="000E4096" w:rsidRDefault="00737046" w:rsidP="00737046">
                      <w:pPr>
                        <w:pStyle w:val="ListParagraph"/>
                        <w:keepNext/>
                        <w:keepLines/>
                        <w:tabs>
                          <w:tab w:val="right" w:pos="9360"/>
                        </w:tabs>
                        <w:spacing w:before="180" w:after="100"/>
                        <w:outlineLvl w:val="1"/>
                        <w:rPr>
                          <w:rFonts w:asciiTheme="majorHAnsi" w:eastAsiaTheme="majorEastAsia" w:hAnsiTheme="majorHAnsi" w:cs="Times New Roman (Headings CS)"/>
                          <w:b/>
                          <w:bCs/>
                          <w:color w:val="191919" w:themeColor="background2" w:themeShade="1A"/>
                          <w:sz w:val="24"/>
                          <w:szCs w:val="24"/>
                        </w:rPr>
                      </w:pPr>
                      <w:r w:rsidRPr="000E4096">
                        <w:rPr>
                          <w:rFonts w:asciiTheme="majorHAnsi" w:eastAsiaTheme="majorEastAsia" w:hAnsiTheme="majorHAnsi" w:cs="Times New Roman (Headings CS)"/>
                          <w:b/>
                          <w:bCs/>
                          <w:color w:val="191919" w:themeColor="background2" w:themeShade="1A"/>
                          <w:sz w:val="24"/>
                          <w:szCs w:val="24"/>
                        </w:rPr>
                        <w:t>Activities and Interests</w:t>
                      </w:r>
                    </w:p>
                    <w:p w14:paraId="0F4F26CF" w14:textId="594B12DB" w:rsidR="00121674" w:rsidRPr="002E178C" w:rsidRDefault="00737046" w:rsidP="005B6259">
                      <w:pPr>
                        <w:pStyle w:val="ListParagraph"/>
                        <w:keepNext/>
                        <w:keepLines/>
                        <w:tabs>
                          <w:tab w:val="right" w:pos="9360"/>
                        </w:tabs>
                        <w:spacing w:before="180" w:after="100"/>
                        <w:outlineLvl w:val="1"/>
                        <w:rPr>
                          <w:rFonts w:eastAsiaTheme="majorEastAsia" w:cs="Times New Roman (Headings CS)"/>
                          <w:bCs/>
                          <w:color w:val="191919" w:themeColor="background2" w:themeShade="1A"/>
                          <w:szCs w:val="26"/>
                        </w:rPr>
                      </w:pPr>
                      <w:r w:rsidRPr="00737046">
                        <w:rPr>
                          <w:rFonts w:eastAsiaTheme="majorEastAsia" w:cs="Times New Roman (Headings CS)"/>
                          <w:bCs/>
                          <w:color w:val="191919" w:themeColor="background2" w:themeShade="1A"/>
                          <w:szCs w:val="26"/>
                        </w:rPr>
                        <w:t>2021 – Present | Trumpet Section Leader in the Award-winning North Carolina A&amp;T Marching Band (Blue and Gold</w:t>
                      </w:r>
                      <w:r w:rsidR="00094BE8">
                        <w:rPr>
                          <w:rFonts w:eastAsiaTheme="majorEastAsia" w:cs="Times New Roman (Headings CS)"/>
                          <w:bCs/>
                          <w:color w:val="191919" w:themeColor="background2" w:themeShade="1A"/>
                          <w:szCs w:val="26"/>
                        </w:rPr>
                        <w:t xml:space="preserve"> Marching Machine)</w:t>
                      </w:r>
                    </w:p>
                  </w:txbxContent>
                </v:textbox>
              </v:shape>
            </w:pict>
          </mc:Fallback>
        </mc:AlternateContent>
      </w:r>
      <w:r w:rsidR="00242E1A" w:rsidRPr="00242E1A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933D4C0" wp14:editId="2C3FB406">
                <wp:extent cx="5943600" cy="0"/>
                <wp:effectExtent l="0" t="0" r="0" b="0"/>
                <wp:docPr id="5944455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173CC2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B905E84" w14:textId="2C26F90C" w:rsidR="004E38FD" w:rsidRPr="00566CA3" w:rsidRDefault="004E38FD" w:rsidP="00566CA3">
      <w:pPr>
        <w:pStyle w:val="ListParagraph"/>
        <w:keepNext/>
        <w:keepLines/>
        <w:numPr>
          <w:ilvl w:val="0"/>
          <w:numId w:val="21"/>
        </w:numPr>
        <w:tabs>
          <w:tab w:val="right" w:pos="9360"/>
        </w:tabs>
        <w:spacing w:before="180" w:after="100"/>
        <w:outlineLvl w:val="1"/>
        <w:rPr>
          <w:rFonts w:eastAsiaTheme="majorEastAsia" w:cs="Times New Roman (Headings CS)"/>
          <w:bCs/>
          <w:color w:val="191919" w:themeColor="background2" w:themeShade="1A"/>
          <w:szCs w:val="26"/>
        </w:rPr>
      </w:pPr>
      <w:r w:rsidRPr="00566CA3">
        <w:rPr>
          <w:rFonts w:eastAsiaTheme="majorEastAsia" w:cs="Times New Roman (Headings CS)"/>
          <w:bCs/>
          <w:color w:val="191919" w:themeColor="background2" w:themeShade="1A"/>
          <w:szCs w:val="26"/>
        </w:rPr>
        <w:t>April 2022 HackNCAT 5.0 1st place</w:t>
      </w:r>
    </w:p>
    <w:p w14:paraId="32D0D025" w14:textId="335E0753" w:rsidR="00242E1A" w:rsidRDefault="004E38FD" w:rsidP="00566CA3">
      <w:pPr>
        <w:pStyle w:val="ListParagraph"/>
        <w:keepNext/>
        <w:keepLines/>
        <w:tabs>
          <w:tab w:val="right" w:pos="9360"/>
        </w:tabs>
        <w:spacing w:before="180" w:after="100"/>
        <w:outlineLvl w:val="1"/>
        <w:rPr>
          <w:rFonts w:eastAsiaTheme="majorEastAsia" w:cs="Times New Roman (Headings CS)"/>
          <w:bCs/>
          <w:color w:val="191919" w:themeColor="background2" w:themeShade="1A"/>
          <w:szCs w:val="26"/>
        </w:rPr>
      </w:pPr>
      <w:r w:rsidRPr="00566CA3">
        <w:rPr>
          <w:rFonts w:eastAsiaTheme="majorEastAsia" w:cs="Times New Roman (Headings CS)"/>
          <w:bCs/>
          <w:color w:val="191919" w:themeColor="background2" w:themeShade="1A"/>
          <w:szCs w:val="26"/>
        </w:rPr>
        <w:t>Hackathon winner for Applied Materials</w:t>
      </w:r>
    </w:p>
    <w:p w14:paraId="5FC3AFB9" w14:textId="6D19294C" w:rsidR="00486E63" w:rsidRPr="00486E63" w:rsidRDefault="00486E63" w:rsidP="00486E63">
      <w:pPr>
        <w:pStyle w:val="ListParagraph"/>
        <w:keepNext/>
        <w:keepLines/>
        <w:numPr>
          <w:ilvl w:val="0"/>
          <w:numId w:val="21"/>
        </w:numPr>
        <w:tabs>
          <w:tab w:val="right" w:pos="9360"/>
        </w:tabs>
        <w:spacing w:before="180" w:after="100"/>
        <w:outlineLvl w:val="1"/>
        <w:rPr>
          <w:rFonts w:eastAsiaTheme="majorEastAsia" w:cs="Times New Roman (Headings CS)"/>
          <w:bCs/>
          <w:color w:val="191919" w:themeColor="background2" w:themeShade="1A"/>
          <w:szCs w:val="26"/>
        </w:rPr>
      </w:pPr>
      <w:r w:rsidRPr="00486E63">
        <w:rPr>
          <w:rFonts w:eastAsiaTheme="majorEastAsia" w:cs="Times New Roman (Headings CS)"/>
          <w:bCs/>
          <w:color w:val="191919" w:themeColor="background2" w:themeShade="1A"/>
          <w:szCs w:val="26"/>
        </w:rPr>
        <w:t>March 2023 HackNCAT 6.0 3rd place in Hackathon</w:t>
      </w:r>
    </w:p>
    <w:p w14:paraId="399C69F0" w14:textId="6B6B2B12" w:rsidR="00F74332" w:rsidRDefault="00486E63" w:rsidP="00486E63">
      <w:pPr>
        <w:pStyle w:val="ListParagraph"/>
        <w:keepNext/>
        <w:keepLines/>
        <w:tabs>
          <w:tab w:val="right" w:pos="9360"/>
        </w:tabs>
        <w:spacing w:before="180" w:after="100"/>
        <w:outlineLvl w:val="1"/>
        <w:rPr>
          <w:rFonts w:eastAsiaTheme="majorEastAsia" w:cs="Times New Roman (Headings CS)"/>
          <w:bCs/>
          <w:color w:val="191919" w:themeColor="background2" w:themeShade="1A"/>
          <w:szCs w:val="26"/>
        </w:rPr>
      </w:pPr>
      <w:r w:rsidRPr="00486E63">
        <w:rPr>
          <w:rFonts w:eastAsiaTheme="majorEastAsia" w:cs="Times New Roman (Headings CS)"/>
          <w:bCs/>
          <w:color w:val="191919" w:themeColor="background2" w:themeShade="1A"/>
          <w:szCs w:val="26"/>
        </w:rPr>
        <w:t>for Honeywell</w:t>
      </w:r>
    </w:p>
    <w:p w14:paraId="5C0CED4E" w14:textId="796C01FD" w:rsidR="0037510D" w:rsidRDefault="00544F3E" w:rsidP="00DB497F">
      <w:pPr>
        <w:pStyle w:val="ListParagraph"/>
        <w:keepNext/>
        <w:keepLines/>
        <w:numPr>
          <w:ilvl w:val="0"/>
          <w:numId w:val="21"/>
        </w:numPr>
        <w:tabs>
          <w:tab w:val="right" w:pos="9360"/>
        </w:tabs>
        <w:spacing w:before="180" w:after="100"/>
        <w:outlineLvl w:val="1"/>
        <w:rPr>
          <w:rFonts w:eastAsiaTheme="majorEastAsia" w:cs="Times New Roman (Headings CS)"/>
          <w:bCs/>
          <w:color w:val="191919" w:themeColor="background2" w:themeShade="1A"/>
          <w:szCs w:val="26"/>
        </w:rPr>
      </w:pPr>
      <w:hyperlink r:id="rId11" w:history="1">
        <w:r w:rsidRPr="00014E96">
          <w:rPr>
            <w:rStyle w:val="Hyperlink"/>
            <w:rFonts w:eastAsiaTheme="majorEastAsia" w:cs="Times New Roman (Headings CS)"/>
            <w:bCs/>
            <w:szCs w:val="26"/>
          </w:rPr>
          <w:t xml:space="preserve">Dell </w:t>
        </w:r>
        <w:proofErr w:type="spellStart"/>
        <w:r w:rsidRPr="00014E96">
          <w:rPr>
            <w:rStyle w:val="Hyperlink"/>
            <w:rFonts w:eastAsiaTheme="majorEastAsia" w:cs="Times New Roman (Headings CS)"/>
            <w:bCs/>
            <w:szCs w:val="26"/>
          </w:rPr>
          <w:t>Ge</w:t>
        </w:r>
        <w:r w:rsidR="007E2EC3" w:rsidRPr="00014E96">
          <w:rPr>
            <w:rStyle w:val="Hyperlink"/>
            <w:rFonts w:eastAsiaTheme="majorEastAsia" w:cs="Times New Roman (Headings CS)"/>
            <w:bCs/>
            <w:szCs w:val="26"/>
          </w:rPr>
          <w:t>nAI</w:t>
        </w:r>
        <w:proofErr w:type="spellEnd"/>
        <w:r w:rsidR="007E2EC3" w:rsidRPr="00014E96">
          <w:rPr>
            <w:rStyle w:val="Hyperlink"/>
            <w:rFonts w:eastAsiaTheme="majorEastAsia" w:cs="Times New Roman (Headings CS)"/>
            <w:bCs/>
            <w:szCs w:val="26"/>
          </w:rPr>
          <w:t xml:space="preserve"> Foundations Certification</w:t>
        </w:r>
      </w:hyperlink>
      <w:r w:rsidR="007E2EC3">
        <w:rPr>
          <w:rFonts w:eastAsiaTheme="majorEastAsia" w:cs="Times New Roman (Headings CS)"/>
          <w:bCs/>
          <w:color w:val="191919" w:themeColor="background2" w:themeShade="1A"/>
          <w:szCs w:val="26"/>
        </w:rPr>
        <w:t xml:space="preserve"> </w:t>
      </w:r>
    </w:p>
    <w:p w14:paraId="0F109100" w14:textId="77777777" w:rsidR="00014E96" w:rsidRDefault="00014E96" w:rsidP="00566CA3">
      <w:pPr>
        <w:pStyle w:val="ListParagraph"/>
        <w:keepNext/>
        <w:keepLines/>
        <w:tabs>
          <w:tab w:val="right" w:pos="9360"/>
        </w:tabs>
        <w:spacing w:before="180" w:after="100"/>
        <w:outlineLvl w:val="1"/>
        <w:rPr>
          <w:rFonts w:eastAsiaTheme="majorEastAsia" w:cs="Times New Roman (Headings CS)"/>
          <w:bCs/>
          <w:color w:val="191919" w:themeColor="background2" w:themeShade="1A"/>
          <w:szCs w:val="26"/>
        </w:rPr>
      </w:pPr>
    </w:p>
    <w:p w14:paraId="0FF83303" w14:textId="77777777" w:rsidR="00014E96" w:rsidRDefault="00014E96" w:rsidP="00566CA3">
      <w:pPr>
        <w:pStyle w:val="ListParagraph"/>
        <w:keepNext/>
        <w:keepLines/>
        <w:tabs>
          <w:tab w:val="right" w:pos="9360"/>
        </w:tabs>
        <w:spacing w:before="180" w:after="100"/>
        <w:outlineLvl w:val="1"/>
        <w:rPr>
          <w:rFonts w:eastAsiaTheme="majorEastAsia" w:cs="Times New Roman (Headings CS)"/>
          <w:bCs/>
          <w:color w:val="191919" w:themeColor="background2" w:themeShade="1A"/>
          <w:szCs w:val="26"/>
        </w:rPr>
      </w:pPr>
    </w:p>
    <w:p w14:paraId="7885A735" w14:textId="5302BAEE" w:rsidR="00B92EB0" w:rsidRDefault="00B92EB0" w:rsidP="008F2159">
      <w:pPr>
        <w:pStyle w:val="ListBullet"/>
        <w:numPr>
          <w:ilvl w:val="0"/>
          <w:numId w:val="0"/>
        </w:numPr>
      </w:pPr>
    </w:p>
    <w:p w14:paraId="68AD6B64" w14:textId="6109B88D" w:rsidR="00B92EB0" w:rsidRDefault="00B92EB0" w:rsidP="006D2F67">
      <w:pPr>
        <w:pStyle w:val="ListBullet"/>
        <w:numPr>
          <w:ilvl w:val="0"/>
          <w:numId w:val="0"/>
        </w:numPr>
        <w:ind w:left="288"/>
      </w:pPr>
    </w:p>
    <w:p w14:paraId="196F5D88" w14:textId="078CC71B" w:rsidR="00F41BEE" w:rsidRDefault="00F41BEE" w:rsidP="0031511F">
      <w:pPr>
        <w:pStyle w:val="ListBullet"/>
        <w:numPr>
          <w:ilvl w:val="0"/>
          <w:numId w:val="0"/>
        </w:numPr>
        <w:ind w:left="288"/>
      </w:pPr>
    </w:p>
    <w:sectPr w:rsidR="00F41BEE" w:rsidSect="004D6E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4D260" w14:textId="77777777" w:rsidR="00D55342" w:rsidRDefault="00D55342">
      <w:pPr>
        <w:spacing w:after="0"/>
      </w:pPr>
      <w:r>
        <w:separator/>
      </w:r>
    </w:p>
  </w:endnote>
  <w:endnote w:type="continuationSeparator" w:id="0">
    <w:p w14:paraId="64FAB737" w14:textId="77777777" w:rsidR="00D55342" w:rsidRDefault="00D55342">
      <w:pPr>
        <w:spacing w:after="0"/>
      </w:pPr>
      <w:r>
        <w:continuationSeparator/>
      </w:r>
    </w:p>
  </w:endnote>
  <w:endnote w:type="continuationNotice" w:id="1">
    <w:p w14:paraId="029281A8" w14:textId="77777777" w:rsidR="00D55342" w:rsidRDefault="00D5534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E38F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51F78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9A8C5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6F78F" w14:textId="77777777" w:rsidR="00D55342" w:rsidRDefault="00D55342">
      <w:pPr>
        <w:spacing w:after="0"/>
      </w:pPr>
      <w:r>
        <w:separator/>
      </w:r>
    </w:p>
  </w:footnote>
  <w:footnote w:type="continuationSeparator" w:id="0">
    <w:p w14:paraId="769EFBA4" w14:textId="77777777" w:rsidR="00D55342" w:rsidRDefault="00D55342">
      <w:pPr>
        <w:spacing w:after="0"/>
      </w:pPr>
      <w:r>
        <w:continuationSeparator/>
      </w:r>
    </w:p>
  </w:footnote>
  <w:footnote w:type="continuationNotice" w:id="1">
    <w:p w14:paraId="509A7D4A" w14:textId="77777777" w:rsidR="00D55342" w:rsidRDefault="00D5534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6859C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EC08B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C969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D8DF1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08B320C"/>
    <w:multiLevelType w:val="hybridMultilevel"/>
    <w:tmpl w:val="17B03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4DB426B8"/>
    <w:multiLevelType w:val="hybridMultilevel"/>
    <w:tmpl w:val="4126A54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2144542500">
    <w:abstractNumId w:val="12"/>
  </w:num>
  <w:num w:numId="21" w16cid:durableId="20797855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A0"/>
    <w:rsid w:val="00003455"/>
    <w:rsid w:val="000138B8"/>
    <w:rsid w:val="00014E96"/>
    <w:rsid w:val="00021C10"/>
    <w:rsid w:val="000261E6"/>
    <w:rsid w:val="00032277"/>
    <w:rsid w:val="00032383"/>
    <w:rsid w:val="00032982"/>
    <w:rsid w:val="00037A3D"/>
    <w:rsid w:val="00037A80"/>
    <w:rsid w:val="0004081D"/>
    <w:rsid w:val="00047720"/>
    <w:rsid w:val="00047C0B"/>
    <w:rsid w:val="00051A36"/>
    <w:rsid w:val="000539BD"/>
    <w:rsid w:val="00066E2A"/>
    <w:rsid w:val="00076DB4"/>
    <w:rsid w:val="00087AB6"/>
    <w:rsid w:val="0009195F"/>
    <w:rsid w:val="00094BE8"/>
    <w:rsid w:val="000A6D04"/>
    <w:rsid w:val="000D355D"/>
    <w:rsid w:val="000E4096"/>
    <w:rsid w:val="001046AC"/>
    <w:rsid w:val="0011008C"/>
    <w:rsid w:val="00111371"/>
    <w:rsid w:val="001172E5"/>
    <w:rsid w:val="00121674"/>
    <w:rsid w:val="00125871"/>
    <w:rsid w:val="001274B5"/>
    <w:rsid w:val="00140528"/>
    <w:rsid w:val="001433E3"/>
    <w:rsid w:val="0016014D"/>
    <w:rsid w:val="001608CC"/>
    <w:rsid w:val="0018191F"/>
    <w:rsid w:val="00181FE7"/>
    <w:rsid w:val="00186230"/>
    <w:rsid w:val="001C691C"/>
    <w:rsid w:val="001D4B58"/>
    <w:rsid w:val="00200572"/>
    <w:rsid w:val="002057A8"/>
    <w:rsid w:val="00242E1A"/>
    <w:rsid w:val="00262033"/>
    <w:rsid w:val="002674C4"/>
    <w:rsid w:val="00271453"/>
    <w:rsid w:val="0027374D"/>
    <w:rsid w:val="00276E4F"/>
    <w:rsid w:val="00295104"/>
    <w:rsid w:val="002973B2"/>
    <w:rsid w:val="002B01DF"/>
    <w:rsid w:val="002C0DDD"/>
    <w:rsid w:val="002C56F6"/>
    <w:rsid w:val="002D59A2"/>
    <w:rsid w:val="002D5EA7"/>
    <w:rsid w:val="00302F19"/>
    <w:rsid w:val="00304507"/>
    <w:rsid w:val="003108DB"/>
    <w:rsid w:val="0031511F"/>
    <w:rsid w:val="003214BE"/>
    <w:rsid w:val="00331246"/>
    <w:rsid w:val="003319FB"/>
    <w:rsid w:val="00331B7E"/>
    <w:rsid w:val="00351D1B"/>
    <w:rsid w:val="00357FD0"/>
    <w:rsid w:val="003630D5"/>
    <w:rsid w:val="00374627"/>
    <w:rsid w:val="0037510D"/>
    <w:rsid w:val="00380722"/>
    <w:rsid w:val="003819AB"/>
    <w:rsid w:val="00394A6D"/>
    <w:rsid w:val="003A2ED5"/>
    <w:rsid w:val="003A3208"/>
    <w:rsid w:val="003B2143"/>
    <w:rsid w:val="003C14A1"/>
    <w:rsid w:val="003C38F0"/>
    <w:rsid w:val="003C5130"/>
    <w:rsid w:val="003F19B9"/>
    <w:rsid w:val="00400FD0"/>
    <w:rsid w:val="0040118E"/>
    <w:rsid w:val="00420DE9"/>
    <w:rsid w:val="00432225"/>
    <w:rsid w:val="00433CD1"/>
    <w:rsid w:val="00445933"/>
    <w:rsid w:val="004476A1"/>
    <w:rsid w:val="004476B0"/>
    <w:rsid w:val="00483815"/>
    <w:rsid w:val="00486E63"/>
    <w:rsid w:val="004A411F"/>
    <w:rsid w:val="004A4BFA"/>
    <w:rsid w:val="004D433E"/>
    <w:rsid w:val="004D6514"/>
    <w:rsid w:val="004D6EE4"/>
    <w:rsid w:val="004E38FD"/>
    <w:rsid w:val="004E47F6"/>
    <w:rsid w:val="004E54BF"/>
    <w:rsid w:val="004E6381"/>
    <w:rsid w:val="004E6C5E"/>
    <w:rsid w:val="004F305A"/>
    <w:rsid w:val="004F40F9"/>
    <w:rsid w:val="004F6260"/>
    <w:rsid w:val="004F7524"/>
    <w:rsid w:val="00504FB9"/>
    <w:rsid w:val="005114E7"/>
    <w:rsid w:val="005338E9"/>
    <w:rsid w:val="00536083"/>
    <w:rsid w:val="00540B8E"/>
    <w:rsid w:val="00542008"/>
    <w:rsid w:val="00544F3E"/>
    <w:rsid w:val="005463C0"/>
    <w:rsid w:val="00566CA3"/>
    <w:rsid w:val="00580C3D"/>
    <w:rsid w:val="00582E2D"/>
    <w:rsid w:val="005A1CE4"/>
    <w:rsid w:val="005A2034"/>
    <w:rsid w:val="005A29F5"/>
    <w:rsid w:val="005A73D1"/>
    <w:rsid w:val="005A77FC"/>
    <w:rsid w:val="005A7D8A"/>
    <w:rsid w:val="005B6259"/>
    <w:rsid w:val="005C2BF4"/>
    <w:rsid w:val="005D49B2"/>
    <w:rsid w:val="005D4D7A"/>
    <w:rsid w:val="005D5D10"/>
    <w:rsid w:val="005D762C"/>
    <w:rsid w:val="005E5E55"/>
    <w:rsid w:val="005E71A8"/>
    <w:rsid w:val="005F04C0"/>
    <w:rsid w:val="00605599"/>
    <w:rsid w:val="00610852"/>
    <w:rsid w:val="00616068"/>
    <w:rsid w:val="00627B1A"/>
    <w:rsid w:val="0063442E"/>
    <w:rsid w:val="0064342B"/>
    <w:rsid w:val="006734FD"/>
    <w:rsid w:val="0069034C"/>
    <w:rsid w:val="00692F19"/>
    <w:rsid w:val="006953A2"/>
    <w:rsid w:val="006A1650"/>
    <w:rsid w:val="006A3D6F"/>
    <w:rsid w:val="006A3D85"/>
    <w:rsid w:val="006B2F97"/>
    <w:rsid w:val="006B4315"/>
    <w:rsid w:val="006D236F"/>
    <w:rsid w:val="006D2F67"/>
    <w:rsid w:val="006E0605"/>
    <w:rsid w:val="006E401C"/>
    <w:rsid w:val="006F0EAE"/>
    <w:rsid w:val="006F2441"/>
    <w:rsid w:val="00711175"/>
    <w:rsid w:val="00712084"/>
    <w:rsid w:val="007148DA"/>
    <w:rsid w:val="0072130A"/>
    <w:rsid w:val="007224A0"/>
    <w:rsid w:val="00737046"/>
    <w:rsid w:val="007571DC"/>
    <w:rsid w:val="00774126"/>
    <w:rsid w:val="0077621B"/>
    <w:rsid w:val="00781236"/>
    <w:rsid w:val="007941C7"/>
    <w:rsid w:val="007963CE"/>
    <w:rsid w:val="007A7186"/>
    <w:rsid w:val="007D00B3"/>
    <w:rsid w:val="007E2EC3"/>
    <w:rsid w:val="00824550"/>
    <w:rsid w:val="008406FF"/>
    <w:rsid w:val="0084136C"/>
    <w:rsid w:val="0085252C"/>
    <w:rsid w:val="00855CA3"/>
    <w:rsid w:val="0086325C"/>
    <w:rsid w:val="00873549"/>
    <w:rsid w:val="00886378"/>
    <w:rsid w:val="00886E4A"/>
    <w:rsid w:val="008916B6"/>
    <w:rsid w:val="00896B0D"/>
    <w:rsid w:val="008A6D06"/>
    <w:rsid w:val="008D5413"/>
    <w:rsid w:val="008D5A41"/>
    <w:rsid w:val="008D6A27"/>
    <w:rsid w:val="008E038B"/>
    <w:rsid w:val="008E10EB"/>
    <w:rsid w:val="008E5671"/>
    <w:rsid w:val="008F2159"/>
    <w:rsid w:val="008F5662"/>
    <w:rsid w:val="00912D4C"/>
    <w:rsid w:val="00913B3A"/>
    <w:rsid w:val="00923CA3"/>
    <w:rsid w:val="00924DC2"/>
    <w:rsid w:val="0093056E"/>
    <w:rsid w:val="0093754D"/>
    <w:rsid w:val="00950405"/>
    <w:rsid w:val="00950EA4"/>
    <w:rsid w:val="00952F98"/>
    <w:rsid w:val="00953AB4"/>
    <w:rsid w:val="00956C3B"/>
    <w:rsid w:val="00971892"/>
    <w:rsid w:val="0097323F"/>
    <w:rsid w:val="009757B2"/>
    <w:rsid w:val="009763C8"/>
    <w:rsid w:val="00982EDE"/>
    <w:rsid w:val="009858B8"/>
    <w:rsid w:val="009A20DB"/>
    <w:rsid w:val="009B24B9"/>
    <w:rsid w:val="009B635D"/>
    <w:rsid w:val="009C2119"/>
    <w:rsid w:val="009C429D"/>
    <w:rsid w:val="009C7FD6"/>
    <w:rsid w:val="009D04EB"/>
    <w:rsid w:val="009D41D9"/>
    <w:rsid w:val="009D5B56"/>
    <w:rsid w:val="009E3263"/>
    <w:rsid w:val="009E3475"/>
    <w:rsid w:val="009F2912"/>
    <w:rsid w:val="00A00679"/>
    <w:rsid w:val="00A249B7"/>
    <w:rsid w:val="00A36F7A"/>
    <w:rsid w:val="00A5003A"/>
    <w:rsid w:val="00A7066C"/>
    <w:rsid w:val="00A70EFD"/>
    <w:rsid w:val="00A8131A"/>
    <w:rsid w:val="00AA2091"/>
    <w:rsid w:val="00AB2C3D"/>
    <w:rsid w:val="00AD7902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368D"/>
    <w:rsid w:val="00B769EE"/>
    <w:rsid w:val="00B8342B"/>
    <w:rsid w:val="00B8581D"/>
    <w:rsid w:val="00B86516"/>
    <w:rsid w:val="00B92EB0"/>
    <w:rsid w:val="00BB273E"/>
    <w:rsid w:val="00BD735D"/>
    <w:rsid w:val="00BE6817"/>
    <w:rsid w:val="00BE74B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1BBB"/>
    <w:rsid w:val="00C9734F"/>
    <w:rsid w:val="00CA5842"/>
    <w:rsid w:val="00CB5DA9"/>
    <w:rsid w:val="00CC75A1"/>
    <w:rsid w:val="00CC75DB"/>
    <w:rsid w:val="00CD7279"/>
    <w:rsid w:val="00D016ED"/>
    <w:rsid w:val="00D02621"/>
    <w:rsid w:val="00D05F48"/>
    <w:rsid w:val="00D241A0"/>
    <w:rsid w:val="00D33143"/>
    <w:rsid w:val="00D37D67"/>
    <w:rsid w:val="00D4110B"/>
    <w:rsid w:val="00D4111F"/>
    <w:rsid w:val="00D468C9"/>
    <w:rsid w:val="00D52131"/>
    <w:rsid w:val="00D55342"/>
    <w:rsid w:val="00D56207"/>
    <w:rsid w:val="00D6278D"/>
    <w:rsid w:val="00D7441A"/>
    <w:rsid w:val="00D757F2"/>
    <w:rsid w:val="00D765AF"/>
    <w:rsid w:val="00D801E0"/>
    <w:rsid w:val="00D87F1D"/>
    <w:rsid w:val="00D95183"/>
    <w:rsid w:val="00DB3E0B"/>
    <w:rsid w:val="00DB497F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068F7"/>
    <w:rsid w:val="00F37140"/>
    <w:rsid w:val="00F40303"/>
    <w:rsid w:val="00F41BEE"/>
    <w:rsid w:val="00F42A90"/>
    <w:rsid w:val="00F71CA4"/>
    <w:rsid w:val="00F74332"/>
    <w:rsid w:val="00F772AD"/>
    <w:rsid w:val="00FD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8E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14E96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540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redly.com/badges/7ffd63c7-6115-4bf9-b8c4-dd65d4c257ce/public_ur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77EF07E-7548-A946-8AEB-35667951449D%7dtf029191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708147ACE8283409A686C7A314E7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83D2E-F4AC-C244-AF35-2EE0EFD529D1}"/>
      </w:docPartPr>
      <w:docPartBody>
        <w:p w:rsidR="00C00BEC" w:rsidRDefault="00987399">
          <w:pPr>
            <w:pStyle w:val="3708147ACE8283409A686C7A314E7036"/>
          </w:pPr>
          <w:r>
            <w:t>Objective</w:t>
          </w:r>
        </w:p>
      </w:docPartBody>
    </w:docPart>
    <w:docPart>
      <w:docPartPr>
        <w:name w:val="03189A1298DC4C4A9864405C50FC5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4D6AE-12EF-CF4F-B357-C83AA1EA66C8}"/>
      </w:docPartPr>
      <w:docPartBody>
        <w:p w:rsidR="00C00BEC" w:rsidRDefault="00987399">
          <w:pPr>
            <w:pStyle w:val="03189A1298DC4C4A9864405C50FC5294"/>
          </w:pPr>
          <w:r>
            <w:t>Experience</w:t>
          </w:r>
        </w:p>
      </w:docPartBody>
    </w:docPart>
    <w:docPart>
      <w:docPartPr>
        <w:name w:val="17ECB50D92A93740A3C467D961122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66DFD-F771-1440-9DDA-CAE6909E11E9}"/>
      </w:docPartPr>
      <w:docPartBody>
        <w:p w:rsidR="00C00BEC" w:rsidRDefault="00987399">
          <w:pPr>
            <w:pStyle w:val="17ECB50D92A93740A3C467D961122FC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6E"/>
    <w:rsid w:val="003C5130"/>
    <w:rsid w:val="00483815"/>
    <w:rsid w:val="007F106E"/>
    <w:rsid w:val="008F5D01"/>
    <w:rsid w:val="00987399"/>
    <w:rsid w:val="00AD7902"/>
    <w:rsid w:val="00B8581D"/>
    <w:rsid w:val="00C0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08147ACE8283409A686C7A314E7036">
    <w:name w:val="3708147ACE8283409A686C7A314E7036"/>
  </w:style>
  <w:style w:type="paragraph" w:customStyle="1" w:styleId="03189A1298DC4C4A9864405C50FC5294">
    <w:name w:val="03189A1298DC4C4A9864405C50FC5294"/>
  </w:style>
  <w:style w:type="paragraph" w:customStyle="1" w:styleId="17ECB50D92A93740A3C467D961122FC1">
    <w:name w:val="17ECB50D92A93740A3C467D961122F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%7b077EF07E-7548-A946-8AEB-35667951449D%7dtf02919188.dotx</Template>
  <TotalTime>0</TotalTime>
  <Pages>2</Pages>
  <Words>205</Words>
  <Characters>1173</Characters>
  <Application>Microsoft Office Word</Application>
  <DocSecurity>0</DocSecurity>
  <Lines>9</Lines>
  <Paragraphs>2</Paragraphs>
  <ScaleCrop>false</ScaleCrop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2025-02-07T16:39:00Z</dcterms:created>
  <dcterms:modified xsi:type="dcterms:W3CDTF">2025-02-07T16:39:00Z</dcterms:modified>
</cp:coreProperties>
</file>